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51"/>
        <w:tblW w:w="473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5"/>
      </w:tblGrid>
      <w:tr w:rsidR="005C2B35" w:rsidRPr="00CF1A49" w14:paraId="12AA7394" w14:textId="77777777" w:rsidTr="005C2B35">
        <w:trPr>
          <w:trHeight w:hRule="exact" w:val="1698"/>
        </w:trPr>
        <w:tc>
          <w:tcPr>
            <w:tcW w:w="10225" w:type="dxa"/>
            <w:tcMar>
              <w:top w:w="0" w:type="dxa"/>
              <w:bottom w:w="0" w:type="dxa"/>
            </w:tcMar>
          </w:tcPr>
          <w:p w14:paraId="27DBB90D" w14:textId="77777777" w:rsidR="005C2B35" w:rsidRPr="00B953B9" w:rsidRDefault="005C2B35" w:rsidP="005C2B35">
            <w:pPr>
              <w:pStyle w:val="Title"/>
              <w:rPr>
                <w:b/>
                <w:bCs/>
                <w:color w:val="262626" w:themeColor="text1" w:themeTint="D9"/>
                <w:sz w:val="44"/>
                <w:szCs w:val="40"/>
              </w:rPr>
            </w:pPr>
            <w:r w:rsidRPr="00B953B9">
              <w:rPr>
                <w:b/>
                <w:bCs/>
                <w:color w:val="262626" w:themeColor="text1" w:themeTint="D9"/>
                <w:sz w:val="44"/>
                <w:szCs w:val="40"/>
              </w:rPr>
              <w:t xml:space="preserve">raneem </w:t>
            </w:r>
            <w:r w:rsidRPr="00B953B9">
              <w:rPr>
                <w:rStyle w:val="IntenseEmphasis"/>
                <w:sz w:val="44"/>
                <w:szCs w:val="40"/>
              </w:rPr>
              <w:t>ali</w:t>
            </w:r>
          </w:p>
          <w:p w14:paraId="3356E637" w14:textId="77777777" w:rsidR="005C2B35" w:rsidRPr="00F508C9" w:rsidRDefault="005C2B35" w:rsidP="005C2B35">
            <w:pPr>
              <w:pStyle w:val="ContactInfo"/>
              <w:contextualSpacing w:val="0"/>
              <w:rPr>
                <w:sz w:val="21"/>
                <w:szCs w:val="21"/>
              </w:rPr>
            </w:pPr>
            <w:r w:rsidRPr="00F508C9">
              <w:rPr>
                <w:sz w:val="21"/>
                <w:szCs w:val="21"/>
              </w:rPr>
              <w:t xml:space="preserve">Sterling, VA 20165 </w:t>
            </w:r>
            <w:sdt>
              <w:sdtPr>
                <w:rPr>
                  <w:sz w:val="21"/>
                  <w:szCs w:val="21"/>
                </w:rPr>
                <w:alias w:val="Divider dot:"/>
                <w:tag w:val="Divider dot:"/>
                <w:id w:val="-1459182552"/>
                <w:placeholder>
                  <w:docPart w:val="6D60F89F0271904A818AA14E9EE670C3"/>
                </w:placeholder>
                <w:temporary/>
                <w:showingPlcHdr/>
                <w15:appearance w15:val="hidden"/>
              </w:sdtPr>
              <w:sdtContent>
                <w:r w:rsidRPr="00F508C9">
                  <w:rPr>
                    <w:sz w:val="21"/>
                    <w:szCs w:val="21"/>
                  </w:rPr>
                  <w:t>·</w:t>
                </w:r>
              </w:sdtContent>
            </w:sdt>
            <w:r w:rsidRPr="00F508C9">
              <w:rPr>
                <w:sz w:val="21"/>
                <w:szCs w:val="21"/>
              </w:rPr>
              <w:t xml:space="preserve"> (703) 268-9046</w:t>
            </w:r>
          </w:p>
          <w:p w14:paraId="27CA9231" w14:textId="018FE2C6" w:rsidR="005C2B35" w:rsidRPr="00B953B9" w:rsidRDefault="005C2B35" w:rsidP="005C2B35">
            <w:pPr>
              <w:pStyle w:val="ContactInfoEmphasis"/>
              <w:contextualSpacing w:val="0"/>
              <w:rPr>
                <w:sz w:val="21"/>
                <w:szCs w:val="21"/>
              </w:rPr>
            </w:pPr>
            <w:r w:rsidRPr="00B953B9">
              <w:rPr>
                <w:sz w:val="21"/>
                <w:szCs w:val="21"/>
              </w:rPr>
              <w:t>Raneem309@gmail.com</w:t>
            </w:r>
          </w:p>
          <w:p w14:paraId="693A8FD9" w14:textId="2504E765" w:rsidR="005C2B35" w:rsidRPr="00773AD5" w:rsidRDefault="00773AD5" w:rsidP="005C2B35">
            <w:pPr>
              <w:pStyle w:val="ContactInfoEmphasis"/>
              <w:contextualSpacing w:val="0"/>
              <w:rPr>
                <w:sz w:val="21"/>
                <w:szCs w:val="21"/>
              </w:rPr>
            </w:pPr>
            <w:r w:rsidRPr="00773AD5">
              <w:rPr>
                <w:rStyle w:val="vanity-name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www.linkedin.com/in/</w:t>
            </w:r>
            <w:r w:rsidRPr="00773AD5">
              <w:rPr>
                <w:rStyle w:val="break-words"/>
                <w:rFonts w:ascii="Segoe UI" w:hAnsi="Segoe UI" w:cs="Segoe UI"/>
                <w:sz w:val="20"/>
                <w:szCs w:val="20"/>
                <w:bdr w:val="none" w:sz="0" w:space="0" w:color="auto" w:frame="1"/>
                <w:shd w:val="clear" w:color="auto" w:fill="FFFFFF"/>
              </w:rPr>
              <w:t>raneem-ali</w:t>
            </w:r>
            <w:r w:rsidRPr="00773AD5">
              <w:rPr>
                <w:sz w:val="21"/>
                <w:szCs w:val="21"/>
              </w:rPr>
              <w:t xml:space="preserve"> </w:t>
            </w:r>
          </w:p>
          <w:p w14:paraId="4A7C23D0" w14:textId="77777777" w:rsidR="00FB112D" w:rsidRDefault="00FB112D" w:rsidP="005C2B35">
            <w:pPr>
              <w:pStyle w:val="ContactInfoEmphasis"/>
              <w:contextualSpacing w:val="0"/>
            </w:pPr>
          </w:p>
          <w:p w14:paraId="25FA6968" w14:textId="7D73471D" w:rsidR="00FB112D" w:rsidRPr="00CF1A49" w:rsidRDefault="00FB112D" w:rsidP="005C2B35">
            <w:pPr>
              <w:pStyle w:val="ContactInfoEmphasis"/>
              <w:contextualSpacing w:val="0"/>
            </w:pPr>
          </w:p>
        </w:tc>
      </w:tr>
    </w:tbl>
    <w:p w14:paraId="361F60DB" w14:textId="77777777" w:rsidR="000C0FD8" w:rsidRDefault="000C0FD8" w:rsidP="000C0FD8">
      <w:pPr>
        <w:pStyle w:val="Heading1"/>
        <w:rPr>
          <w:rFonts w:ascii="Georgia" w:hAnsi="Georgia"/>
          <w:sz w:val="16"/>
          <w:szCs w:val="18"/>
        </w:rPr>
      </w:pPr>
    </w:p>
    <w:p w14:paraId="08169692" w14:textId="77777777" w:rsidR="000C0FD8" w:rsidRDefault="000C0FD8" w:rsidP="000C0FD8">
      <w:pPr>
        <w:pStyle w:val="Heading1"/>
        <w:rPr>
          <w:rFonts w:ascii="Georgia" w:hAnsi="Georgia"/>
          <w:sz w:val="16"/>
          <w:szCs w:val="18"/>
        </w:rPr>
      </w:pPr>
    </w:p>
    <w:p w14:paraId="08D1A740" w14:textId="6A5C3124" w:rsidR="000C0FD8" w:rsidRDefault="000C0FD8" w:rsidP="000C0FD8">
      <w:pPr>
        <w:pStyle w:val="Heading1"/>
        <w:rPr>
          <w:rFonts w:ascii="Georgia" w:hAnsi="Georgia"/>
          <w:sz w:val="16"/>
          <w:szCs w:val="18"/>
        </w:rPr>
      </w:pPr>
    </w:p>
    <w:p w14:paraId="0F1EF281" w14:textId="3080EA19" w:rsidR="000C0FD8" w:rsidRDefault="000C0FD8" w:rsidP="000C0FD8">
      <w:pPr>
        <w:pStyle w:val="Heading1"/>
        <w:rPr>
          <w:rFonts w:ascii="Georgia" w:hAnsi="Georgia"/>
          <w:sz w:val="16"/>
          <w:szCs w:val="18"/>
        </w:rPr>
      </w:pPr>
    </w:p>
    <w:p w14:paraId="7E0DB7D3" w14:textId="4584E133" w:rsidR="000C0FD8" w:rsidRDefault="00E82B12" w:rsidP="000C0FD8">
      <w:pPr>
        <w:pStyle w:val="Heading1"/>
        <w:rPr>
          <w:rFonts w:ascii="Georgia" w:hAnsi="Georgia"/>
          <w:sz w:val="16"/>
          <w:szCs w:val="18"/>
        </w:rPr>
      </w:pPr>
      <w:r>
        <w:rPr>
          <w:rFonts w:ascii="Georgia" w:hAnsi="Georgi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C7305" wp14:editId="646A41B0">
                <wp:simplePos x="0" y="0"/>
                <wp:positionH relativeFrom="column">
                  <wp:posOffset>-82550</wp:posOffset>
                </wp:positionH>
                <wp:positionV relativeFrom="paragraph">
                  <wp:posOffset>121482</wp:posOffset>
                </wp:positionV>
                <wp:extent cx="7077710" cy="875030"/>
                <wp:effectExtent l="0" t="0" r="0" b="12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710" cy="8750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446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E4CE6" id="Rounded Rectangle 1" o:spid="_x0000_s1026" style="position:absolute;margin-left:-6.5pt;margin-top:9.55pt;width:557.3pt;height:6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" fillcolor="#1d824c [3204]" stroked="f">
                <v:fill opacity="15934f"/>
              </v:roundrect>
            </w:pict>
          </mc:Fallback>
        </mc:AlternateContent>
      </w:r>
    </w:p>
    <w:p w14:paraId="40F88F29" w14:textId="0D8BFC8D" w:rsidR="00FB112D" w:rsidRPr="00B953B9" w:rsidRDefault="00A313E3" w:rsidP="00CC6256">
      <w:pPr>
        <w:ind w:left="360"/>
        <w:jc w:val="center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Recent graduate from George </w:t>
      </w:r>
      <w:r w:rsidR="00FB112D" w:rsidRPr="00B953B9">
        <w:rPr>
          <w:color w:val="404040" w:themeColor="text1" w:themeTint="BF"/>
          <w:sz w:val="20"/>
          <w:szCs w:val="20"/>
        </w:rPr>
        <w:t xml:space="preserve">Mason University </w:t>
      </w:r>
      <w:r>
        <w:rPr>
          <w:color w:val="404040" w:themeColor="text1" w:themeTint="BF"/>
          <w:sz w:val="20"/>
          <w:szCs w:val="20"/>
        </w:rPr>
        <w:t>with a bachelor’s degree</w:t>
      </w:r>
      <w:r w:rsidR="00FB112D" w:rsidRPr="00B953B9">
        <w:rPr>
          <w:color w:val="404040" w:themeColor="text1" w:themeTint="BF"/>
          <w:sz w:val="20"/>
          <w:szCs w:val="20"/>
        </w:rPr>
        <w:t xml:space="preserve"> in Management Information Systems</w:t>
      </w:r>
      <w:r w:rsidR="004D23EF" w:rsidRPr="00B953B9">
        <w:rPr>
          <w:color w:val="404040" w:themeColor="text1" w:themeTint="BF"/>
          <w:sz w:val="20"/>
          <w:szCs w:val="20"/>
        </w:rPr>
        <w:t xml:space="preserve"> specializing in</w:t>
      </w:r>
      <w:r w:rsidR="00934AB9" w:rsidRPr="00B953B9">
        <w:rPr>
          <w:color w:val="404040" w:themeColor="text1" w:themeTint="BF"/>
          <w:sz w:val="20"/>
          <w:szCs w:val="20"/>
        </w:rPr>
        <w:t xml:space="preserve"> a combination of</w:t>
      </w:r>
      <w:r w:rsidR="004D23EF" w:rsidRPr="00B953B9">
        <w:rPr>
          <w:color w:val="404040" w:themeColor="text1" w:themeTint="BF"/>
          <w:sz w:val="20"/>
          <w:szCs w:val="20"/>
        </w:rPr>
        <w:t xml:space="preserve"> Data analytics</w:t>
      </w:r>
      <w:r w:rsidR="00934AB9" w:rsidRPr="00B953B9">
        <w:rPr>
          <w:color w:val="404040" w:themeColor="text1" w:themeTint="BF"/>
          <w:sz w:val="20"/>
          <w:szCs w:val="20"/>
        </w:rPr>
        <w:t xml:space="preserve">, </w:t>
      </w:r>
      <w:r w:rsidR="004D23EF" w:rsidRPr="00B953B9">
        <w:rPr>
          <w:color w:val="404040" w:themeColor="text1" w:themeTint="BF"/>
          <w:sz w:val="20"/>
          <w:szCs w:val="20"/>
        </w:rPr>
        <w:t>computer languages</w:t>
      </w:r>
      <w:r w:rsidR="00934AB9" w:rsidRPr="00B953B9">
        <w:rPr>
          <w:color w:val="404040" w:themeColor="text1" w:themeTint="BF"/>
          <w:sz w:val="20"/>
          <w:szCs w:val="20"/>
        </w:rPr>
        <w:t>,</w:t>
      </w:r>
      <w:r w:rsidR="004D23EF" w:rsidRPr="00B953B9">
        <w:rPr>
          <w:color w:val="404040" w:themeColor="text1" w:themeTint="BF"/>
          <w:sz w:val="20"/>
          <w:szCs w:val="20"/>
        </w:rPr>
        <w:t xml:space="preserve"> and cloud computing</w:t>
      </w:r>
      <w:r w:rsidR="00934AB9" w:rsidRPr="00B953B9">
        <w:rPr>
          <w:color w:val="404040" w:themeColor="text1" w:themeTint="BF"/>
          <w:sz w:val="20"/>
          <w:szCs w:val="20"/>
        </w:rPr>
        <w:t xml:space="preserve">. </w:t>
      </w:r>
      <w:r w:rsidR="00E53118" w:rsidRPr="00B953B9">
        <w:rPr>
          <w:color w:val="404040" w:themeColor="text1" w:themeTint="BF"/>
          <w:sz w:val="20"/>
          <w:szCs w:val="20"/>
        </w:rPr>
        <w:t xml:space="preserve">Adept </w:t>
      </w:r>
      <w:r w:rsidR="00A73E16" w:rsidRPr="00B953B9">
        <w:rPr>
          <w:color w:val="404040" w:themeColor="text1" w:themeTint="BF"/>
          <w:sz w:val="20"/>
          <w:szCs w:val="20"/>
        </w:rPr>
        <w:t>at</w:t>
      </w:r>
      <w:r w:rsidR="00586428" w:rsidRPr="00B953B9">
        <w:rPr>
          <w:color w:val="404040" w:themeColor="text1" w:themeTint="BF"/>
          <w:sz w:val="20"/>
          <w:szCs w:val="20"/>
        </w:rPr>
        <w:t xml:space="preserve"> creating innovative solutions for complex problems </w:t>
      </w:r>
      <w:r w:rsidR="00125254">
        <w:rPr>
          <w:color w:val="404040" w:themeColor="text1" w:themeTint="BF"/>
          <w:sz w:val="20"/>
          <w:szCs w:val="20"/>
        </w:rPr>
        <w:t>under</w:t>
      </w:r>
      <w:r w:rsidR="00125254" w:rsidRPr="00125254">
        <w:rPr>
          <w:color w:val="404040" w:themeColor="text1" w:themeTint="BF"/>
          <w:sz w:val="20"/>
          <w:szCs w:val="20"/>
        </w:rPr>
        <w:t xml:space="preserve"> dynamic</w:t>
      </w:r>
      <w:r w:rsidR="00125254">
        <w:rPr>
          <w:color w:val="404040" w:themeColor="text1" w:themeTint="BF"/>
          <w:sz w:val="20"/>
          <w:szCs w:val="20"/>
        </w:rPr>
        <w:t xml:space="preserve">, </w:t>
      </w:r>
      <w:r w:rsidR="00125254" w:rsidRPr="00125254">
        <w:rPr>
          <w:color w:val="404040" w:themeColor="text1" w:themeTint="BF"/>
          <w:sz w:val="20"/>
          <w:szCs w:val="20"/>
        </w:rPr>
        <w:t>fast-paced training environments</w:t>
      </w:r>
      <w:r w:rsidR="00586428" w:rsidRPr="00B953B9">
        <w:rPr>
          <w:color w:val="404040" w:themeColor="text1" w:themeTint="BF"/>
          <w:sz w:val="20"/>
          <w:szCs w:val="20"/>
        </w:rPr>
        <w:t xml:space="preserve">. </w:t>
      </w:r>
      <w:r w:rsidR="00583D2C" w:rsidRPr="00B953B9">
        <w:rPr>
          <w:color w:val="404040" w:themeColor="text1" w:themeTint="BF"/>
          <w:sz w:val="20"/>
          <w:szCs w:val="20"/>
        </w:rPr>
        <w:t xml:space="preserve">Excels in analyzing and interpreting data to </w:t>
      </w:r>
      <w:r w:rsidR="00B42019" w:rsidRPr="00B953B9">
        <w:rPr>
          <w:color w:val="404040" w:themeColor="text1" w:themeTint="BF"/>
          <w:sz w:val="20"/>
          <w:szCs w:val="20"/>
        </w:rPr>
        <w:t xml:space="preserve">output efficiency. Experienced in both front and </w:t>
      </w:r>
      <w:r w:rsidR="00CC6256" w:rsidRPr="00B953B9">
        <w:rPr>
          <w:color w:val="404040" w:themeColor="text1" w:themeTint="BF"/>
          <w:sz w:val="20"/>
          <w:szCs w:val="20"/>
        </w:rPr>
        <w:t>back-end</w:t>
      </w:r>
      <w:r w:rsidR="00B42019" w:rsidRPr="00B953B9">
        <w:rPr>
          <w:color w:val="404040" w:themeColor="text1" w:themeTint="BF"/>
          <w:sz w:val="20"/>
          <w:szCs w:val="20"/>
        </w:rPr>
        <w:t xml:space="preserve"> development. </w:t>
      </w:r>
      <w:r w:rsidR="00583D2C" w:rsidRPr="00B953B9">
        <w:rPr>
          <w:color w:val="404040" w:themeColor="text1" w:themeTint="BF"/>
          <w:sz w:val="20"/>
          <w:szCs w:val="20"/>
        </w:rPr>
        <w:t>Eager and willing to learn new skills quickly and adapt in any situation.</w:t>
      </w:r>
    </w:p>
    <w:p w14:paraId="76CF5E5D" w14:textId="4720846B" w:rsidR="00FB112D" w:rsidRDefault="00FB112D" w:rsidP="0055523A">
      <w:pPr>
        <w:pStyle w:val="Heading1"/>
        <w:rPr>
          <w:sz w:val="21"/>
          <w:szCs w:val="22"/>
        </w:rPr>
      </w:pPr>
    </w:p>
    <w:p w14:paraId="30D946CA" w14:textId="1A98E67F" w:rsidR="0055523A" w:rsidRPr="00F508C9" w:rsidRDefault="00725F74" w:rsidP="0055523A">
      <w:pPr>
        <w:pStyle w:val="Heading1"/>
        <w:rPr>
          <w:sz w:val="21"/>
          <w:szCs w:val="22"/>
        </w:rPr>
      </w:pPr>
      <w:r>
        <w:rPr>
          <w:sz w:val="21"/>
          <w:szCs w:val="22"/>
        </w:rPr>
        <w:t xml:space="preserve">Hard </w:t>
      </w:r>
      <w:sdt>
        <w:sdtPr>
          <w:rPr>
            <w:sz w:val="21"/>
            <w:szCs w:val="22"/>
          </w:rPr>
          <w:alias w:val="Skills:"/>
          <w:tag w:val="Skills:"/>
          <w:id w:val="-1392877668"/>
          <w:placeholder>
            <w:docPart w:val="2B064B28C479BB49835944A97215DBB8"/>
          </w:placeholder>
          <w:temporary/>
          <w:showingPlcHdr/>
          <w15:appearance w15:val="hidden"/>
        </w:sdtPr>
        <w:sdtContent>
          <w:r w:rsidR="0055523A" w:rsidRPr="00F508C9">
            <w:rPr>
              <w:sz w:val="21"/>
              <w:szCs w:val="22"/>
            </w:rPr>
            <w:t>Skills</w:t>
          </w:r>
        </w:sdtContent>
      </w:sdt>
      <w:r w:rsidR="00EC07E2">
        <w:rPr>
          <w:sz w:val="21"/>
          <w:szCs w:val="22"/>
        </w:rPr>
        <w:tab/>
      </w:r>
      <w:r w:rsidR="00EC07E2">
        <w:rPr>
          <w:sz w:val="21"/>
          <w:szCs w:val="22"/>
        </w:rPr>
        <w:tab/>
      </w:r>
      <w:r w:rsidR="00EC07E2">
        <w:rPr>
          <w:sz w:val="21"/>
          <w:szCs w:val="22"/>
        </w:rPr>
        <w:tab/>
      </w:r>
      <w:r w:rsidR="00EC07E2">
        <w:rPr>
          <w:sz w:val="21"/>
          <w:szCs w:val="22"/>
        </w:rPr>
        <w:tab/>
      </w:r>
      <w:r w:rsidR="00EC07E2">
        <w:rPr>
          <w:sz w:val="21"/>
          <w:szCs w:val="22"/>
        </w:rPr>
        <w:tab/>
      </w:r>
      <w:r w:rsidR="000C0FD8">
        <w:rPr>
          <w:sz w:val="21"/>
          <w:szCs w:val="22"/>
        </w:rPr>
        <w:t xml:space="preserve">        </w:t>
      </w:r>
      <w:r>
        <w:rPr>
          <w:sz w:val="21"/>
          <w:szCs w:val="22"/>
        </w:rPr>
        <w:t>soft skills</w:t>
      </w:r>
    </w:p>
    <w:tbl>
      <w:tblPr>
        <w:tblStyle w:val="TableGrid"/>
        <w:tblW w:w="7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  <w:gridCol w:w="5400"/>
      </w:tblGrid>
      <w:tr w:rsidR="00725F74" w:rsidRPr="00F508C9" w14:paraId="0B96DD15" w14:textId="77777777" w:rsidTr="00CC6256">
        <w:trPr>
          <w:trHeight w:val="540"/>
        </w:trPr>
        <w:tc>
          <w:tcPr>
            <w:tcW w:w="5400" w:type="dxa"/>
          </w:tcPr>
          <w:p w14:paraId="51E468B4" w14:textId="77777777" w:rsidR="00725F74" w:rsidRDefault="00725F74" w:rsidP="00725F74">
            <w:pPr>
              <w:pStyle w:val="ListBullet"/>
              <w:contextualSpacing w:val="0"/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Microsoft 365 (Excel, Access…)</w:t>
            </w:r>
          </w:p>
          <w:p w14:paraId="4291B155" w14:textId="77777777" w:rsidR="00725F74" w:rsidRDefault="00725F74" w:rsidP="00725F74">
            <w:pPr>
              <w:pStyle w:val="ListBullet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languages (Java, SQL, HTML, Python)</w:t>
            </w:r>
          </w:p>
          <w:p w14:paraId="68F9DDF8" w14:textId="439E084B" w:rsidR="00725F74" w:rsidRDefault="004D23EF" w:rsidP="00725F74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Cloud </w:t>
            </w:r>
            <w:r w:rsidR="00934AB9">
              <w:rPr>
                <w:sz w:val="18"/>
                <w:szCs w:val="18"/>
              </w:rPr>
              <w:t>computing (</w:t>
            </w:r>
            <w:r>
              <w:rPr>
                <w:sz w:val="18"/>
                <w:szCs w:val="18"/>
              </w:rPr>
              <w:t>Amazon Web Services</w:t>
            </w:r>
            <w:r w:rsidR="00725F74">
              <w:rPr>
                <w:sz w:val="18"/>
                <w:szCs w:val="18"/>
              </w:rPr>
              <w:t>)</w:t>
            </w:r>
          </w:p>
        </w:tc>
        <w:tc>
          <w:tcPr>
            <w:tcW w:w="5400" w:type="dxa"/>
          </w:tcPr>
          <w:p w14:paraId="1A7D6F54" w14:textId="2D668BC9" w:rsidR="00725F74" w:rsidRDefault="00725F74" w:rsidP="00725F74">
            <w:pPr>
              <w:pStyle w:val="ListBullet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</w:t>
            </w:r>
            <w:r w:rsidRPr="00F508C9">
              <w:rPr>
                <w:sz w:val="18"/>
                <w:szCs w:val="18"/>
              </w:rPr>
              <w:t xml:space="preserve"> and mentoring</w:t>
            </w:r>
          </w:p>
          <w:p w14:paraId="447135C3" w14:textId="77777777" w:rsidR="00725F74" w:rsidRDefault="00725F74" w:rsidP="00725F74">
            <w:pPr>
              <w:pStyle w:val="ListBullet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Languages (English, Arabic, Spanish)</w:t>
            </w:r>
          </w:p>
          <w:p w14:paraId="470DAA5F" w14:textId="4E76C945" w:rsidR="00725F74" w:rsidRDefault="00725F74" w:rsidP="00725F74">
            <w:pPr>
              <w:pStyle w:val="ListBullet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 Relations</w:t>
            </w:r>
            <w:r w:rsidR="00583D2C">
              <w:rPr>
                <w:sz w:val="18"/>
                <w:szCs w:val="18"/>
              </w:rPr>
              <w:t xml:space="preserve"> and communication skills</w:t>
            </w:r>
          </w:p>
          <w:p w14:paraId="5924A8FB" w14:textId="7A158157" w:rsidR="00583D2C" w:rsidRPr="00F508C9" w:rsidRDefault="00583D2C" w:rsidP="00583D2C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18"/>
                <w:szCs w:val="18"/>
              </w:rPr>
            </w:pPr>
          </w:p>
        </w:tc>
        <w:tc>
          <w:tcPr>
            <w:tcW w:w="5400" w:type="dxa"/>
            <w:tcMar>
              <w:left w:w="360" w:type="dxa"/>
            </w:tcMar>
          </w:tcPr>
          <w:p w14:paraId="6E737940" w14:textId="05FE67D4" w:rsidR="00725F74" w:rsidRDefault="00725F74" w:rsidP="00725F7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Microsoft 365 (Excel, Access…)</w:t>
            </w:r>
          </w:p>
          <w:p w14:paraId="3C0C5844" w14:textId="3B3F66AC" w:rsidR="00725F74" w:rsidRDefault="00725F74" w:rsidP="00725F7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languages (Java, SQL, HTML, Python)</w:t>
            </w:r>
          </w:p>
          <w:p w14:paraId="5EFF84CF" w14:textId="41D1B7F6" w:rsidR="00725F74" w:rsidRPr="00F508C9" w:rsidRDefault="00725F74" w:rsidP="00725F7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Amazon Web Services (AWS)</w:t>
            </w:r>
          </w:p>
        </w:tc>
      </w:tr>
    </w:tbl>
    <w:sdt>
      <w:sdtPr>
        <w:rPr>
          <w:sz w:val="21"/>
          <w:szCs w:val="22"/>
        </w:rPr>
        <w:alias w:val="Education:"/>
        <w:tag w:val="Education:"/>
        <w:id w:val="-1908763273"/>
        <w:placeholder>
          <w:docPart w:val="1F20A1BAD4970647BFF9AF0037C1283A"/>
        </w:placeholder>
        <w:temporary/>
        <w:showingPlcHdr/>
        <w15:appearance w15:val="hidden"/>
      </w:sdtPr>
      <w:sdtContent>
        <w:p w14:paraId="67279884" w14:textId="6980C2E8" w:rsidR="00F508C9" w:rsidRPr="00F508C9" w:rsidRDefault="00F508C9" w:rsidP="00F508C9">
          <w:pPr>
            <w:pStyle w:val="Heading1"/>
            <w:rPr>
              <w:sz w:val="21"/>
              <w:szCs w:val="22"/>
            </w:rPr>
          </w:pPr>
          <w:r w:rsidRPr="00CC6256">
            <w:rPr>
              <w:sz w:val="20"/>
              <w:szCs w:val="2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F508C9" w:rsidRPr="00F508C9" w14:paraId="7BCCAD7C" w14:textId="77777777" w:rsidTr="009F10B1">
        <w:trPr>
          <w:trHeight w:val="976"/>
        </w:trPr>
        <w:tc>
          <w:tcPr>
            <w:tcW w:w="10723" w:type="dxa"/>
          </w:tcPr>
          <w:p w14:paraId="7512F477" w14:textId="77777777" w:rsidR="00F508C9" w:rsidRPr="00F508C9" w:rsidRDefault="00F508C9" w:rsidP="007F44FC">
            <w:pPr>
              <w:pStyle w:val="Heading3"/>
              <w:contextualSpacing w:val="0"/>
              <w:outlineLvl w:val="2"/>
              <w:rPr>
                <w:sz w:val="18"/>
                <w:szCs w:val="20"/>
              </w:rPr>
            </w:pPr>
            <w:r w:rsidRPr="00F508C9">
              <w:rPr>
                <w:sz w:val="18"/>
                <w:szCs w:val="20"/>
              </w:rPr>
              <w:t>May 2023</w:t>
            </w:r>
          </w:p>
          <w:p w14:paraId="17DA4E89" w14:textId="2A00C4FE" w:rsidR="00F508C9" w:rsidRPr="00F508C9" w:rsidRDefault="00F508C9" w:rsidP="007F44FC">
            <w:pPr>
              <w:pStyle w:val="Heading2"/>
              <w:contextualSpacing w:val="0"/>
              <w:outlineLvl w:val="1"/>
              <w:rPr>
                <w:sz w:val="21"/>
                <w:szCs w:val="21"/>
              </w:rPr>
            </w:pPr>
            <w:r w:rsidRPr="00F508C9">
              <w:rPr>
                <w:sz w:val="21"/>
                <w:szCs w:val="21"/>
              </w:rPr>
              <w:t>BACHELOR OF SCIENCE in Management information systems</w:t>
            </w:r>
            <w:r w:rsidR="00E53118">
              <w:rPr>
                <w:sz w:val="21"/>
                <w:szCs w:val="21"/>
              </w:rPr>
              <w:t xml:space="preserve"> (MIS)</w:t>
            </w:r>
          </w:p>
          <w:p w14:paraId="370D350D" w14:textId="77777777" w:rsidR="00F508C9" w:rsidRDefault="00F508C9" w:rsidP="007F44FC">
            <w:pPr>
              <w:pStyle w:val="Heading2"/>
              <w:contextualSpacing w:val="0"/>
              <w:outlineLvl w:val="1"/>
              <w:rPr>
                <w:rStyle w:val="SubtleReference"/>
                <w:sz w:val="21"/>
                <w:szCs w:val="21"/>
              </w:rPr>
            </w:pPr>
            <w:r w:rsidRPr="00F508C9">
              <w:rPr>
                <w:rStyle w:val="SubtleReference"/>
                <w:sz w:val="21"/>
                <w:szCs w:val="21"/>
              </w:rPr>
              <w:t>george mason UNIVERSITY, fairfax va</w:t>
            </w:r>
          </w:p>
          <w:p w14:paraId="73396460" w14:textId="185FCED4" w:rsidR="00713AE9" w:rsidRPr="00B953B9" w:rsidRDefault="00FB112D" w:rsidP="00713AE9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B953B9">
              <w:rPr>
                <w:rFonts w:eastAsiaTheme="majorEastAsia" w:cstheme="majorBidi"/>
                <w:b/>
                <w:caps/>
                <w:sz w:val="18"/>
                <w:szCs w:val="20"/>
              </w:rPr>
              <w:t>Relevent coursework</w:t>
            </w:r>
            <w:r w:rsidR="00713AE9" w:rsidRPr="00B953B9">
              <w:rPr>
                <w:b/>
              </w:rPr>
              <w:t>:</w:t>
            </w:r>
          </w:p>
        </w:tc>
      </w:tr>
      <w:tr w:rsidR="00713AE9" w:rsidRPr="00F508C9" w14:paraId="0E11949D" w14:textId="77777777" w:rsidTr="009F10B1">
        <w:trPr>
          <w:trHeight w:val="1125"/>
        </w:trPr>
        <w:tc>
          <w:tcPr>
            <w:tcW w:w="10723" w:type="dxa"/>
          </w:tcPr>
          <w:p w14:paraId="1C8DD8B3" w14:textId="4FE52D15" w:rsidR="00713AE9" w:rsidRPr="00725F74" w:rsidRDefault="00713AE9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 w:rsidRPr="00725F74">
              <w:rPr>
                <w:b w:val="0"/>
                <w:bCs/>
                <w:sz w:val="18"/>
                <w:szCs w:val="20"/>
              </w:rPr>
              <w:t xml:space="preserve">Data base </w:t>
            </w:r>
            <w:r w:rsidR="00725F74" w:rsidRPr="00725F74">
              <w:rPr>
                <w:b w:val="0"/>
                <w:bCs/>
                <w:sz w:val="18"/>
                <w:szCs w:val="20"/>
              </w:rPr>
              <w:t>management systems (sql &amp; Visio)</w:t>
            </w:r>
            <w:r w:rsidR="00725F74">
              <w:rPr>
                <w:b w:val="0"/>
                <w:bCs/>
                <w:sz w:val="18"/>
                <w:szCs w:val="20"/>
              </w:rPr>
              <w:t xml:space="preserve"> </w:t>
            </w:r>
          </w:p>
          <w:p w14:paraId="03041341" w14:textId="77777777" w:rsidR="00725F74" w:rsidRP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 w:rsidRPr="00725F74">
              <w:rPr>
                <w:b w:val="0"/>
                <w:bCs/>
                <w:sz w:val="18"/>
                <w:szCs w:val="20"/>
              </w:rPr>
              <w:t>Intro Programming Bus Applictn</w:t>
            </w:r>
            <w:r>
              <w:rPr>
                <w:b w:val="0"/>
                <w:bCs/>
                <w:sz w:val="18"/>
                <w:szCs w:val="20"/>
              </w:rPr>
              <w:t xml:space="preserve"> (java)</w:t>
            </w:r>
            <w:r>
              <w:rPr>
                <w:rFonts w:ascii="Arial" w:hAnsi="Arial" w:cs="Arial"/>
                <w:b w:val="0"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5268E8C" w14:textId="77777777" w:rsid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 w:rsidRPr="00725F74">
              <w:rPr>
                <w:b w:val="0"/>
                <w:bCs/>
                <w:sz w:val="18"/>
                <w:szCs w:val="20"/>
              </w:rPr>
              <w:t>Cloud Computing Essentials (aws)</w:t>
            </w:r>
          </w:p>
          <w:p w14:paraId="70EE6E03" w14:textId="77777777" w:rsid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>
              <w:rPr>
                <w:b w:val="0"/>
                <w:bCs/>
                <w:sz w:val="18"/>
                <w:szCs w:val="20"/>
              </w:rPr>
              <w:t>Network and security</w:t>
            </w:r>
          </w:p>
          <w:p w14:paraId="7EE383ED" w14:textId="1EAABD94" w:rsid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>
              <w:rPr>
                <w:b w:val="0"/>
                <w:bCs/>
                <w:sz w:val="18"/>
                <w:szCs w:val="20"/>
              </w:rPr>
              <w:t xml:space="preserve">cloud system management </w:t>
            </w:r>
            <w:r w:rsidR="006C054A">
              <w:rPr>
                <w:b w:val="0"/>
                <w:bCs/>
                <w:sz w:val="18"/>
                <w:szCs w:val="20"/>
              </w:rPr>
              <w:t>(AWS)</w:t>
            </w:r>
          </w:p>
          <w:p w14:paraId="2F6CC4F2" w14:textId="2A39C260" w:rsid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 w:rsidRPr="00725F74">
              <w:rPr>
                <w:b w:val="0"/>
                <w:bCs/>
                <w:sz w:val="18"/>
                <w:szCs w:val="20"/>
              </w:rPr>
              <w:t>Programming for Analytics</w:t>
            </w:r>
            <w:r>
              <w:rPr>
                <w:b w:val="0"/>
                <w:bCs/>
                <w:sz w:val="18"/>
                <w:szCs w:val="20"/>
              </w:rPr>
              <w:t xml:space="preserve"> (python)</w:t>
            </w:r>
          </w:p>
          <w:p w14:paraId="6E174727" w14:textId="61AC8368" w:rsidR="00725F74" w:rsidRPr="00725F74" w:rsidRDefault="00725F74" w:rsidP="00713AE9">
            <w:pPr>
              <w:pStyle w:val="Heading3"/>
              <w:numPr>
                <w:ilvl w:val="0"/>
                <w:numId w:val="19"/>
              </w:numPr>
              <w:outlineLvl w:val="2"/>
              <w:rPr>
                <w:b w:val="0"/>
                <w:bCs/>
                <w:sz w:val="18"/>
                <w:szCs w:val="20"/>
              </w:rPr>
            </w:pPr>
            <w:r w:rsidRPr="00725F74">
              <w:rPr>
                <w:b w:val="0"/>
                <w:bCs/>
                <w:sz w:val="18"/>
                <w:szCs w:val="20"/>
              </w:rPr>
              <w:t>Systems Analysis and Design</w:t>
            </w:r>
          </w:p>
        </w:tc>
      </w:tr>
    </w:tbl>
    <w:p w14:paraId="402F9760" w14:textId="185B0F87" w:rsidR="004E01EB" w:rsidRPr="00F508C9" w:rsidRDefault="00000000" w:rsidP="004E01EB">
      <w:pPr>
        <w:pStyle w:val="Heading1"/>
        <w:rPr>
          <w:sz w:val="21"/>
          <w:szCs w:val="22"/>
        </w:rPr>
      </w:pPr>
      <w:sdt>
        <w:sdtPr>
          <w:rPr>
            <w:sz w:val="21"/>
            <w:szCs w:val="22"/>
          </w:rPr>
          <w:alias w:val="Experience:"/>
          <w:tag w:val="Experience:"/>
          <w:id w:val="-1983300934"/>
          <w:placeholder>
            <w:docPart w:val="3189514655C34345BFDCDE2B6A387923"/>
          </w:placeholder>
          <w:temporary/>
          <w:showingPlcHdr/>
          <w15:appearance w15:val="hidden"/>
        </w:sdtPr>
        <w:sdtContent>
          <w:r w:rsidR="004E01EB" w:rsidRPr="00CC6256">
            <w:rPr>
              <w:sz w:val="20"/>
              <w:szCs w:val="21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F508C9" w14:paraId="3A7C7AA7" w14:textId="77777777" w:rsidTr="00D66A52">
        <w:tc>
          <w:tcPr>
            <w:tcW w:w="9355" w:type="dxa"/>
          </w:tcPr>
          <w:p w14:paraId="7CCF17EF" w14:textId="541F76FE" w:rsidR="001D0BF1" w:rsidRPr="00F508C9" w:rsidRDefault="00F6600A" w:rsidP="001D0BF1">
            <w:pPr>
              <w:pStyle w:val="Heading3"/>
              <w:contextualSpacing w:val="0"/>
              <w:outlineLvl w:val="2"/>
              <w:rPr>
                <w:sz w:val="18"/>
                <w:szCs w:val="20"/>
              </w:rPr>
            </w:pPr>
            <w:r w:rsidRPr="00F508C9">
              <w:rPr>
                <w:sz w:val="18"/>
                <w:szCs w:val="20"/>
              </w:rPr>
              <w:t>September 2019</w:t>
            </w:r>
            <w:r w:rsidR="001D0BF1" w:rsidRPr="00F508C9">
              <w:rPr>
                <w:sz w:val="18"/>
                <w:szCs w:val="20"/>
              </w:rPr>
              <w:t xml:space="preserve"> – </w:t>
            </w:r>
            <w:r w:rsidRPr="00F508C9">
              <w:rPr>
                <w:sz w:val="18"/>
                <w:szCs w:val="20"/>
              </w:rPr>
              <w:t>present</w:t>
            </w:r>
          </w:p>
          <w:p w14:paraId="2FD638C4" w14:textId="42C8256A" w:rsidR="001D0BF1" w:rsidRPr="00F508C9" w:rsidRDefault="00F6600A" w:rsidP="001D0BF1">
            <w:pPr>
              <w:pStyle w:val="Heading2"/>
              <w:contextualSpacing w:val="0"/>
              <w:outlineLvl w:val="1"/>
              <w:rPr>
                <w:sz w:val="21"/>
                <w:szCs w:val="21"/>
              </w:rPr>
            </w:pPr>
            <w:r w:rsidRPr="00F508C9">
              <w:rPr>
                <w:sz w:val="21"/>
                <w:szCs w:val="21"/>
              </w:rPr>
              <w:t>first-line manager</w:t>
            </w:r>
            <w:r w:rsidR="001D0BF1" w:rsidRPr="00F508C9">
              <w:rPr>
                <w:sz w:val="21"/>
                <w:szCs w:val="21"/>
              </w:rPr>
              <w:t xml:space="preserve">, </w:t>
            </w:r>
            <w:r w:rsidRPr="00F508C9">
              <w:rPr>
                <w:rStyle w:val="SubtleReference"/>
                <w:sz w:val="21"/>
                <w:szCs w:val="21"/>
              </w:rPr>
              <w:t>the grooming loung</w:t>
            </w:r>
            <w:r w:rsidR="00F765DD">
              <w:rPr>
                <w:rStyle w:val="SubtleReference"/>
                <w:sz w:val="21"/>
                <w:szCs w:val="21"/>
              </w:rPr>
              <w:t xml:space="preserve">E </w:t>
            </w:r>
          </w:p>
          <w:p w14:paraId="325ED646" w14:textId="7CB1D1DF" w:rsidR="00F6600A" w:rsidRPr="00F508C9" w:rsidRDefault="00F6600A" w:rsidP="00F6600A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>Maximized performance by monitoring daily activities</w:t>
            </w:r>
            <w:r w:rsidR="00E53118">
              <w:rPr>
                <w:sz w:val="18"/>
                <w:szCs w:val="18"/>
              </w:rPr>
              <w:t>/trends</w:t>
            </w:r>
            <w:r w:rsidRPr="00F508C9">
              <w:rPr>
                <w:sz w:val="18"/>
                <w:szCs w:val="18"/>
              </w:rPr>
              <w:t xml:space="preserve"> and mentoring team members. </w:t>
            </w:r>
          </w:p>
          <w:p w14:paraId="1E14BBBA" w14:textId="7B7603E1" w:rsidR="00F6600A" w:rsidRPr="00F508C9" w:rsidRDefault="00F6600A" w:rsidP="00F6600A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Adjusted job assignments and schedules to keep pace with dynamic business </w:t>
            </w:r>
            <w:r w:rsidR="00B758C1" w:rsidRPr="00F508C9">
              <w:rPr>
                <w:sz w:val="18"/>
                <w:szCs w:val="18"/>
              </w:rPr>
              <w:t>needs, factoring</w:t>
            </w:r>
            <w:r w:rsidRPr="00F508C9">
              <w:rPr>
                <w:sz w:val="18"/>
                <w:szCs w:val="18"/>
              </w:rPr>
              <w:t xml:space="preserve"> in processes, employee knowledge and customer demands. </w:t>
            </w:r>
          </w:p>
          <w:p w14:paraId="395815AA" w14:textId="2BEF802B" w:rsidR="00F6600A" w:rsidRPr="00F508C9" w:rsidRDefault="00F6600A" w:rsidP="00F6600A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Developed and maintained relationships with customers and suppliers through account development. </w:t>
            </w:r>
          </w:p>
          <w:p w14:paraId="2957552E" w14:textId="76F0A69A" w:rsidR="00F6600A" w:rsidRPr="00F508C9" w:rsidRDefault="00F6600A" w:rsidP="00F6600A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>Recorded inventory sales into organization’s weekly report.</w:t>
            </w:r>
          </w:p>
          <w:p w14:paraId="6B32735C" w14:textId="65EC8D50" w:rsidR="00F6600A" w:rsidRPr="00F508C9" w:rsidRDefault="00F6600A" w:rsidP="00F6600A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Onboarded new employees with training and new hire documentation. </w:t>
            </w:r>
          </w:p>
          <w:p w14:paraId="484C844E" w14:textId="397D388F" w:rsidR="00F6600A" w:rsidRPr="00F508C9" w:rsidRDefault="00F6600A" w:rsidP="00F6600A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Maintained client information and schedules using </w:t>
            </w:r>
            <w:r w:rsidR="00F508C9" w:rsidRPr="00F508C9">
              <w:rPr>
                <w:sz w:val="18"/>
                <w:szCs w:val="18"/>
              </w:rPr>
              <w:t>Millennium</w:t>
            </w:r>
            <w:r w:rsidRPr="00F508C9">
              <w:rPr>
                <w:sz w:val="18"/>
                <w:szCs w:val="18"/>
              </w:rPr>
              <w:t xml:space="preserve"> and Meevo software. </w:t>
            </w:r>
          </w:p>
        </w:tc>
      </w:tr>
      <w:tr w:rsidR="00F61DF9" w:rsidRPr="00F508C9" w14:paraId="5353E22B" w14:textId="77777777" w:rsidTr="00F61DF9">
        <w:tc>
          <w:tcPr>
            <w:tcW w:w="9355" w:type="dxa"/>
            <w:tcMar>
              <w:top w:w="216" w:type="dxa"/>
            </w:tcMar>
          </w:tcPr>
          <w:p w14:paraId="547A3C19" w14:textId="28B68BD5" w:rsidR="00F61DF9" w:rsidRPr="00F508C9" w:rsidRDefault="00F6600A" w:rsidP="00F61DF9">
            <w:pPr>
              <w:pStyle w:val="Heading3"/>
              <w:contextualSpacing w:val="0"/>
              <w:outlineLvl w:val="2"/>
              <w:rPr>
                <w:sz w:val="18"/>
                <w:szCs w:val="20"/>
              </w:rPr>
            </w:pPr>
            <w:r w:rsidRPr="00F508C9">
              <w:rPr>
                <w:sz w:val="18"/>
                <w:szCs w:val="20"/>
              </w:rPr>
              <w:t>June 2019</w:t>
            </w:r>
            <w:r w:rsidR="00F61DF9" w:rsidRPr="00F508C9">
              <w:rPr>
                <w:sz w:val="18"/>
                <w:szCs w:val="20"/>
              </w:rPr>
              <w:t xml:space="preserve"> – </w:t>
            </w:r>
            <w:r w:rsidRPr="00F508C9">
              <w:rPr>
                <w:sz w:val="18"/>
                <w:szCs w:val="20"/>
              </w:rPr>
              <w:t>January 2020</w:t>
            </w:r>
          </w:p>
          <w:p w14:paraId="70606658" w14:textId="12380AFF" w:rsidR="00F61DF9" w:rsidRPr="00F508C9" w:rsidRDefault="00F6600A" w:rsidP="00F61DF9">
            <w:pPr>
              <w:pStyle w:val="Heading2"/>
              <w:contextualSpacing w:val="0"/>
              <w:outlineLvl w:val="1"/>
              <w:rPr>
                <w:sz w:val="21"/>
                <w:szCs w:val="21"/>
              </w:rPr>
            </w:pPr>
            <w:r w:rsidRPr="00F508C9">
              <w:rPr>
                <w:sz w:val="21"/>
                <w:szCs w:val="21"/>
              </w:rPr>
              <w:t>Shift lead</w:t>
            </w:r>
            <w:r w:rsidR="00F61DF9" w:rsidRPr="00F508C9">
              <w:rPr>
                <w:sz w:val="21"/>
                <w:szCs w:val="21"/>
              </w:rPr>
              <w:t xml:space="preserve">, </w:t>
            </w:r>
            <w:r w:rsidRPr="00F508C9">
              <w:rPr>
                <w:rStyle w:val="SubtleReference"/>
                <w:sz w:val="21"/>
                <w:szCs w:val="21"/>
              </w:rPr>
              <w:t>ice cream jubilee</w:t>
            </w:r>
          </w:p>
          <w:p w14:paraId="68931559" w14:textId="418C8EBA" w:rsidR="00F6600A" w:rsidRPr="00F508C9" w:rsidRDefault="00F6600A" w:rsidP="00F6600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Trained and mentored new employees to maximize team performance. </w:t>
            </w:r>
          </w:p>
          <w:p w14:paraId="4F4C3698" w14:textId="640BEE3D" w:rsidR="00F6600A" w:rsidRPr="00F508C9" w:rsidRDefault="00F6600A" w:rsidP="00F6600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>Handled all opening and closing procedures</w:t>
            </w:r>
            <w:r w:rsidR="00F508C9">
              <w:rPr>
                <w:sz w:val="18"/>
                <w:szCs w:val="18"/>
              </w:rPr>
              <w:t xml:space="preserve"> and balanced tills. </w:t>
            </w:r>
          </w:p>
          <w:p w14:paraId="2E5385F1" w14:textId="0286E4F8" w:rsidR="00F6600A" w:rsidRPr="00F508C9" w:rsidRDefault="00F6600A" w:rsidP="00F6600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Completed daily inventory check and maintained a stocked storefront. </w:t>
            </w:r>
          </w:p>
          <w:p w14:paraId="55DCF167" w14:textId="3F9A5221" w:rsidR="00F6600A" w:rsidRPr="00F508C9" w:rsidRDefault="00F6600A" w:rsidP="00F6600A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Resolved customer complaints and issues and offered thoughtful solutions to maintain customer satisfaction. </w:t>
            </w:r>
          </w:p>
          <w:p w14:paraId="7280197F" w14:textId="77777777" w:rsidR="00F6600A" w:rsidRPr="00F508C9" w:rsidRDefault="00F6600A" w:rsidP="00F6600A">
            <w:pPr>
              <w:pStyle w:val="Heading3"/>
              <w:contextualSpacing w:val="0"/>
              <w:outlineLvl w:val="2"/>
              <w:rPr>
                <w:sz w:val="18"/>
                <w:szCs w:val="20"/>
              </w:rPr>
            </w:pPr>
          </w:p>
          <w:p w14:paraId="730F0AB6" w14:textId="4BB1E838" w:rsidR="00F6600A" w:rsidRPr="00F508C9" w:rsidRDefault="00F6600A" w:rsidP="00F6600A">
            <w:pPr>
              <w:pStyle w:val="Heading3"/>
              <w:contextualSpacing w:val="0"/>
              <w:outlineLvl w:val="2"/>
              <w:rPr>
                <w:sz w:val="18"/>
                <w:szCs w:val="20"/>
              </w:rPr>
            </w:pPr>
            <w:r w:rsidRPr="00F508C9">
              <w:rPr>
                <w:sz w:val="18"/>
                <w:szCs w:val="20"/>
              </w:rPr>
              <w:t>July 2017 – June 2019</w:t>
            </w:r>
          </w:p>
          <w:p w14:paraId="231AD511" w14:textId="13323114" w:rsidR="00F6600A" w:rsidRPr="00F508C9" w:rsidRDefault="00F6600A" w:rsidP="00F6600A">
            <w:pPr>
              <w:pStyle w:val="Heading2"/>
              <w:contextualSpacing w:val="0"/>
              <w:outlineLvl w:val="1"/>
              <w:rPr>
                <w:sz w:val="21"/>
                <w:szCs w:val="21"/>
              </w:rPr>
            </w:pPr>
            <w:r w:rsidRPr="00F508C9">
              <w:rPr>
                <w:sz w:val="21"/>
                <w:szCs w:val="21"/>
              </w:rPr>
              <w:t xml:space="preserve">Head Cashier, </w:t>
            </w:r>
            <w:r w:rsidRPr="00F508C9">
              <w:rPr>
                <w:rStyle w:val="SubtleReference"/>
                <w:sz w:val="21"/>
                <w:szCs w:val="21"/>
              </w:rPr>
              <w:t>district taco</w:t>
            </w:r>
          </w:p>
          <w:p w14:paraId="5A7C3CA3" w14:textId="77777777" w:rsidR="00F6600A" w:rsidRPr="00F508C9" w:rsidRDefault="00F6600A" w:rsidP="00F6600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Performed store opening, closing, and shift-change actions and kept accurate shift-change logs. </w:t>
            </w:r>
          </w:p>
          <w:p w14:paraId="7246EE54" w14:textId="77777777" w:rsidR="00F6600A" w:rsidRPr="00F508C9" w:rsidRDefault="00F6600A" w:rsidP="00F6600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F508C9">
              <w:rPr>
                <w:sz w:val="18"/>
                <w:szCs w:val="18"/>
              </w:rPr>
              <w:t xml:space="preserve">Evaluated professionalism of checkouts and kept team members on top of cleaning tasks. </w:t>
            </w:r>
          </w:p>
          <w:p w14:paraId="3D4320F3" w14:textId="01ABFF51" w:rsidR="00F6600A" w:rsidRPr="00F508C9" w:rsidRDefault="00E53118" w:rsidP="00F6600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</w:t>
            </w:r>
            <w:r w:rsidR="009F10B1">
              <w:rPr>
                <w:sz w:val="18"/>
                <w:szCs w:val="18"/>
              </w:rPr>
              <w:t>ing a high level of customer service and communication skills</w:t>
            </w:r>
          </w:p>
        </w:tc>
      </w:tr>
    </w:tbl>
    <w:p w14:paraId="5A322D88" w14:textId="77777777" w:rsidR="00F6600A" w:rsidRPr="006E1507" w:rsidRDefault="00F6600A" w:rsidP="00F6600A">
      <w:pPr>
        <w:pStyle w:val="ListParagraph"/>
        <w:ind w:left="1080"/>
      </w:pPr>
    </w:p>
    <w:sectPr w:rsidR="00F6600A" w:rsidRPr="006E1507" w:rsidSect="00192304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B03B" w14:textId="77777777" w:rsidR="009C302E" w:rsidRDefault="009C302E" w:rsidP="0068194B">
      <w:r>
        <w:separator/>
      </w:r>
    </w:p>
    <w:p w14:paraId="29BEB3DB" w14:textId="77777777" w:rsidR="009C302E" w:rsidRDefault="009C302E"/>
    <w:p w14:paraId="1406AC08" w14:textId="77777777" w:rsidR="009C302E" w:rsidRDefault="009C302E"/>
  </w:endnote>
  <w:endnote w:type="continuationSeparator" w:id="0">
    <w:p w14:paraId="7B84C440" w14:textId="77777777" w:rsidR="009C302E" w:rsidRDefault="009C302E" w:rsidP="0068194B">
      <w:r>
        <w:continuationSeparator/>
      </w:r>
    </w:p>
    <w:p w14:paraId="2F69C65C" w14:textId="77777777" w:rsidR="009C302E" w:rsidRDefault="009C302E"/>
    <w:p w14:paraId="07EB7BAF" w14:textId="77777777" w:rsidR="009C302E" w:rsidRDefault="009C30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39F7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3DE7" w14:textId="77777777" w:rsidR="009C302E" w:rsidRDefault="009C302E" w:rsidP="0068194B">
      <w:r>
        <w:separator/>
      </w:r>
    </w:p>
    <w:p w14:paraId="3BDA82A3" w14:textId="77777777" w:rsidR="009C302E" w:rsidRDefault="009C302E"/>
    <w:p w14:paraId="48D27823" w14:textId="77777777" w:rsidR="009C302E" w:rsidRDefault="009C302E"/>
  </w:footnote>
  <w:footnote w:type="continuationSeparator" w:id="0">
    <w:p w14:paraId="3919FDE1" w14:textId="77777777" w:rsidR="009C302E" w:rsidRDefault="009C302E" w:rsidP="0068194B">
      <w:r>
        <w:continuationSeparator/>
      </w:r>
    </w:p>
    <w:p w14:paraId="352D68BF" w14:textId="77777777" w:rsidR="009C302E" w:rsidRDefault="009C302E"/>
    <w:p w14:paraId="2A183038" w14:textId="77777777" w:rsidR="009C302E" w:rsidRDefault="009C30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51EC" w14:textId="5548B650" w:rsidR="005C2B35" w:rsidRDefault="005C2B35">
    <w:pPr>
      <w:pStyle w:val="Header"/>
    </w:pPr>
  </w:p>
  <w:p w14:paraId="029A5898" w14:textId="1975D8B2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9176A0"/>
    <w:multiLevelType w:val="hybridMultilevel"/>
    <w:tmpl w:val="5D980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A2F68"/>
    <w:multiLevelType w:val="hybridMultilevel"/>
    <w:tmpl w:val="CA22F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7273A4"/>
    <w:multiLevelType w:val="hybridMultilevel"/>
    <w:tmpl w:val="7C28A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C704A"/>
    <w:multiLevelType w:val="hybridMultilevel"/>
    <w:tmpl w:val="236A12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81A5E"/>
    <w:multiLevelType w:val="hybridMultilevel"/>
    <w:tmpl w:val="582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DDB62DD"/>
    <w:multiLevelType w:val="hybridMultilevel"/>
    <w:tmpl w:val="E6B40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565499">
    <w:abstractNumId w:val="9"/>
  </w:num>
  <w:num w:numId="2" w16cid:durableId="1639071729">
    <w:abstractNumId w:val="8"/>
  </w:num>
  <w:num w:numId="3" w16cid:durableId="467405309">
    <w:abstractNumId w:val="7"/>
  </w:num>
  <w:num w:numId="4" w16cid:durableId="1870291231">
    <w:abstractNumId w:val="6"/>
  </w:num>
  <w:num w:numId="5" w16cid:durableId="2072842667">
    <w:abstractNumId w:val="12"/>
  </w:num>
  <w:num w:numId="6" w16cid:durableId="673916565">
    <w:abstractNumId w:val="3"/>
  </w:num>
  <w:num w:numId="7" w16cid:durableId="1135175482">
    <w:abstractNumId w:val="14"/>
  </w:num>
  <w:num w:numId="8" w16cid:durableId="601963122">
    <w:abstractNumId w:val="2"/>
  </w:num>
  <w:num w:numId="9" w16cid:durableId="163055297">
    <w:abstractNumId w:val="17"/>
  </w:num>
  <w:num w:numId="10" w16cid:durableId="165563004">
    <w:abstractNumId w:val="5"/>
  </w:num>
  <w:num w:numId="11" w16cid:durableId="1312294587">
    <w:abstractNumId w:val="4"/>
  </w:num>
  <w:num w:numId="12" w16cid:durableId="1272782576">
    <w:abstractNumId w:val="1"/>
  </w:num>
  <w:num w:numId="13" w16cid:durableId="917711068">
    <w:abstractNumId w:val="0"/>
  </w:num>
  <w:num w:numId="14" w16cid:durableId="696850284">
    <w:abstractNumId w:val="18"/>
  </w:num>
  <w:num w:numId="15" w16cid:durableId="470365355">
    <w:abstractNumId w:val="11"/>
  </w:num>
  <w:num w:numId="16" w16cid:durableId="1524247569">
    <w:abstractNumId w:val="10"/>
  </w:num>
  <w:num w:numId="17" w16cid:durableId="576936580">
    <w:abstractNumId w:val="15"/>
  </w:num>
  <w:num w:numId="18" w16cid:durableId="926229934">
    <w:abstractNumId w:val="13"/>
  </w:num>
  <w:num w:numId="19" w16cid:durableId="1836606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0A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C0FD8"/>
    <w:rsid w:val="000F2F8C"/>
    <w:rsid w:val="000F3070"/>
    <w:rsid w:val="0010006E"/>
    <w:rsid w:val="001045A8"/>
    <w:rsid w:val="00114A91"/>
    <w:rsid w:val="00125254"/>
    <w:rsid w:val="001427E1"/>
    <w:rsid w:val="00163668"/>
    <w:rsid w:val="00171566"/>
    <w:rsid w:val="00174676"/>
    <w:rsid w:val="001755A8"/>
    <w:rsid w:val="00184014"/>
    <w:rsid w:val="00192008"/>
    <w:rsid w:val="0019230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A8A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1CC"/>
    <w:rsid w:val="00486277"/>
    <w:rsid w:val="0048701B"/>
    <w:rsid w:val="00494CF6"/>
    <w:rsid w:val="00495F8D"/>
    <w:rsid w:val="004A1FAE"/>
    <w:rsid w:val="004A32FF"/>
    <w:rsid w:val="004B06EB"/>
    <w:rsid w:val="004B6AD0"/>
    <w:rsid w:val="004C2D5D"/>
    <w:rsid w:val="004C33E1"/>
    <w:rsid w:val="004D23EF"/>
    <w:rsid w:val="004E01EB"/>
    <w:rsid w:val="004E2794"/>
    <w:rsid w:val="00510392"/>
    <w:rsid w:val="00513E2A"/>
    <w:rsid w:val="0055523A"/>
    <w:rsid w:val="00566A35"/>
    <w:rsid w:val="0056701E"/>
    <w:rsid w:val="005740D7"/>
    <w:rsid w:val="00583D2C"/>
    <w:rsid w:val="00586428"/>
    <w:rsid w:val="005A0F26"/>
    <w:rsid w:val="005A1B10"/>
    <w:rsid w:val="005A6850"/>
    <w:rsid w:val="005B1B1B"/>
    <w:rsid w:val="005C2B35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09CE"/>
    <w:rsid w:val="00692703"/>
    <w:rsid w:val="006A1962"/>
    <w:rsid w:val="006B4672"/>
    <w:rsid w:val="006B5D48"/>
    <w:rsid w:val="006B7D7B"/>
    <w:rsid w:val="006C054A"/>
    <w:rsid w:val="006C1A5E"/>
    <w:rsid w:val="006D65FA"/>
    <w:rsid w:val="006E1507"/>
    <w:rsid w:val="00712D8B"/>
    <w:rsid w:val="00713AE9"/>
    <w:rsid w:val="00725F74"/>
    <w:rsid w:val="007273B7"/>
    <w:rsid w:val="00733E0A"/>
    <w:rsid w:val="0074403D"/>
    <w:rsid w:val="00746D44"/>
    <w:rsid w:val="007538DC"/>
    <w:rsid w:val="00757803"/>
    <w:rsid w:val="00773AD5"/>
    <w:rsid w:val="00787DC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AB9"/>
    <w:rsid w:val="009361BA"/>
    <w:rsid w:val="00944F78"/>
    <w:rsid w:val="009510E7"/>
    <w:rsid w:val="00952C89"/>
    <w:rsid w:val="009571D8"/>
    <w:rsid w:val="009650EA"/>
    <w:rsid w:val="00975728"/>
    <w:rsid w:val="0097790C"/>
    <w:rsid w:val="0098506E"/>
    <w:rsid w:val="009A44CE"/>
    <w:rsid w:val="009C302E"/>
    <w:rsid w:val="009C4DFC"/>
    <w:rsid w:val="009D44F8"/>
    <w:rsid w:val="009E3160"/>
    <w:rsid w:val="009F10B1"/>
    <w:rsid w:val="009F220C"/>
    <w:rsid w:val="009F3B05"/>
    <w:rsid w:val="009F4931"/>
    <w:rsid w:val="00A14534"/>
    <w:rsid w:val="00A16DAA"/>
    <w:rsid w:val="00A24162"/>
    <w:rsid w:val="00A25023"/>
    <w:rsid w:val="00A270EA"/>
    <w:rsid w:val="00A313E3"/>
    <w:rsid w:val="00A34BA2"/>
    <w:rsid w:val="00A36F27"/>
    <w:rsid w:val="00A42E32"/>
    <w:rsid w:val="00A46E63"/>
    <w:rsid w:val="00A51DC5"/>
    <w:rsid w:val="00A53DE1"/>
    <w:rsid w:val="00A615E1"/>
    <w:rsid w:val="00A73E1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7656"/>
    <w:rsid w:val="00B233FC"/>
    <w:rsid w:val="00B236F1"/>
    <w:rsid w:val="00B42019"/>
    <w:rsid w:val="00B50F99"/>
    <w:rsid w:val="00B51D1B"/>
    <w:rsid w:val="00B540F4"/>
    <w:rsid w:val="00B60FD0"/>
    <w:rsid w:val="00B622DF"/>
    <w:rsid w:val="00B6332A"/>
    <w:rsid w:val="00B758C1"/>
    <w:rsid w:val="00B81760"/>
    <w:rsid w:val="00B8494C"/>
    <w:rsid w:val="00B953B9"/>
    <w:rsid w:val="00BA0D22"/>
    <w:rsid w:val="00BA1546"/>
    <w:rsid w:val="00BB4E51"/>
    <w:rsid w:val="00BB55D9"/>
    <w:rsid w:val="00BD431F"/>
    <w:rsid w:val="00BE423E"/>
    <w:rsid w:val="00BF61AC"/>
    <w:rsid w:val="00C47575"/>
    <w:rsid w:val="00C47FA6"/>
    <w:rsid w:val="00C57FC6"/>
    <w:rsid w:val="00C66A7D"/>
    <w:rsid w:val="00C779DA"/>
    <w:rsid w:val="00C814F7"/>
    <w:rsid w:val="00C92733"/>
    <w:rsid w:val="00CA4B4D"/>
    <w:rsid w:val="00CB35C3"/>
    <w:rsid w:val="00CC6256"/>
    <w:rsid w:val="00CD323D"/>
    <w:rsid w:val="00CE4030"/>
    <w:rsid w:val="00CE64B3"/>
    <w:rsid w:val="00CF1A49"/>
    <w:rsid w:val="00D0630C"/>
    <w:rsid w:val="00D243A9"/>
    <w:rsid w:val="00D305E5"/>
    <w:rsid w:val="00D37CD3"/>
    <w:rsid w:val="00D6497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118"/>
    <w:rsid w:val="00E5632B"/>
    <w:rsid w:val="00E70240"/>
    <w:rsid w:val="00E71E6B"/>
    <w:rsid w:val="00E81CC5"/>
    <w:rsid w:val="00E82B12"/>
    <w:rsid w:val="00E85A87"/>
    <w:rsid w:val="00E85B4A"/>
    <w:rsid w:val="00E9528E"/>
    <w:rsid w:val="00EA5099"/>
    <w:rsid w:val="00EC07E2"/>
    <w:rsid w:val="00EC1351"/>
    <w:rsid w:val="00EC4CBF"/>
    <w:rsid w:val="00EE2CA8"/>
    <w:rsid w:val="00EF17E8"/>
    <w:rsid w:val="00EF51D9"/>
    <w:rsid w:val="00F130DD"/>
    <w:rsid w:val="00F24884"/>
    <w:rsid w:val="00F476C4"/>
    <w:rsid w:val="00F508C9"/>
    <w:rsid w:val="00F61DF9"/>
    <w:rsid w:val="00F6600A"/>
    <w:rsid w:val="00F765DD"/>
    <w:rsid w:val="00F81960"/>
    <w:rsid w:val="00F82424"/>
    <w:rsid w:val="00F8769D"/>
    <w:rsid w:val="00F9350C"/>
    <w:rsid w:val="00F94EB5"/>
    <w:rsid w:val="00F9624D"/>
    <w:rsid w:val="00FB112D"/>
    <w:rsid w:val="00FB31C1"/>
    <w:rsid w:val="00FB58F2"/>
    <w:rsid w:val="00FB6F1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4B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5523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73AD5"/>
  </w:style>
  <w:style w:type="character" w:customStyle="1" w:styleId="break-words">
    <w:name w:val="break-words"/>
    <w:basedOn w:val="DefaultParagraphFont"/>
    <w:rsid w:val="0077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ilaali/Library/Containers/com.microsoft.Word/Data/Library/Application%20Support/Microsoft/Office/16.0/DTS/Search/%7bAB589721-6166-B241-90BE-BEB519F12D0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89514655C34345BFDCDE2B6A387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3F962-C626-664C-BB52-9E0C2EDB4D65}"/>
      </w:docPartPr>
      <w:docPartBody>
        <w:p w:rsidR="00DC1AFC" w:rsidRDefault="0022714C">
          <w:pPr>
            <w:pStyle w:val="3189514655C34345BFDCDE2B6A387923"/>
          </w:pPr>
          <w:r w:rsidRPr="00CF1A49">
            <w:t>Experience</w:t>
          </w:r>
        </w:p>
      </w:docPartBody>
    </w:docPart>
    <w:docPart>
      <w:docPartPr>
        <w:name w:val="1F20A1BAD4970647BFF9AF0037C12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1D05-76CB-564F-8173-4F30D41449F0}"/>
      </w:docPartPr>
      <w:docPartBody>
        <w:p w:rsidR="00CC7D6F" w:rsidRDefault="0094428A" w:rsidP="0094428A">
          <w:pPr>
            <w:pStyle w:val="1F20A1BAD4970647BFF9AF0037C1283A"/>
          </w:pPr>
          <w:r w:rsidRPr="00CF1A49">
            <w:t>Education</w:t>
          </w:r>
        </w:p>
      </w:docPartBody>
    </w:docPart>
    <w:docPart>
      <w:docPartPr>
        <w:name w:val="2B064B28C479BB49835944A97215D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50A0-F5C6-D245-A43D-99D4158F78B2}"/>
      </w:docPartPr>
      <w:docPartBody>
        <w:p w:rsidR="008662B5" w:rsidRDefault="001341A3" w:rsidP="001341A3">
          <w:pPr>
            <w:pStyle w:val="2B064B28C479BB49835944A97215DBB8"/>
          </w:pPr>
          <w:r w:rsidRPr="00CF1A49">
            <w:t>Skills</w:t>
          </w:r>
        </w:p>
      </w:docPartBody>
    </w:docPart>
    <w:docPart>
      <w:docPartPr>
        <w:name w:val="6D60F89F0271904A818AA14E9EE6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E6F6-3C71-0C47-BE69-4A9FD6D86310}"/>
      </w:docPartPr>
      <w:docPartBody>
        <w:p w:rsidR="008662B5" w:rsidRDefault="001341A3" w:rsidP="001341A3">
          <w:pPr>
            <w:pStyle w:val="6D60F89F0271904A818AA14E9EE670C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7"/>
    <w:rsid w:val="000829BF"/>
    <w:rsid w:val="001341A3"/>
    <w:rsid w:val="0022714C"/>
    <w:rsid w:val="00247C59"/>
    <w:rsid w:val="0030510E"/>
    <w:rsid w:val="00336CA8"/>
    <w:rsid w:val="00355CF3"/>
    <w:rsid w:val="008662B5"/>
    <w:rsid w:val="0094428A"/>
    <w:rsid w:val="00C954FA"/>
    <w:rsid w:val="00CC7D6F"/>
    <w:rsid w:val="00D51347"/>
    <w:rsid w:val="00DC1AFC"/>
    <w:rsid w:val="00F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189514655C34345BFDCDE2B6A387923">
    <w:name w:val="3189514655C34345BFDCDE2B6A387923"/>
  </w:style>
  <w:style w:type="character" w:styleId="SubtleReference">
    <w:name w:val="Subtle Reference"/>
    <w:basedOn w:val="DefaultParagraphFont"/>
    <w:uiPriority w:val="10"/>
    <w:qFormat/>
    <w:rsid w:val="00D51347"/>
    <w:rPr>
      <w:b/>
      <w:caps w:val="0"/>
      <w:smallCaps/>
      <w:color w:val="595959" w:themeColor="text1" w:themeTint="A6"/>
    </w:rPr>
  </w:style>
  <w:style w:type="paragraph" w:customStyle="1" w:styleId="1F20A1BAD4970647BFF9AF0037C1283A">
    <w:name w:val="1F20A1BAD4970647BFF9AF0037C1283A"/>
    <w:rsid w:val="0094428A"/>
  </w:style>
  <w:style w:type="paragraph" w:customStyle="1" w:styleId="2B064B28C479BB49835944A97215DBB8">
    <w:name w:val="2B064B28C479BB49835944A97215DBB8"/>
    <w:rsid w:val="001341A3"/>
  </w:style>
  <w:style w:type="paragraph" w:customStyle="1" w:styleId="6D60F89F0271904A818AA14E9EE670C3">
    <w:name w:val="6D60F89F0271904A818AA14E9EE670C3"/>
    <w:rsid w:val="00134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{AB589721-6166-B241-90BE-BEB519F12D03}tf16402488_win32.dotx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2023-08-04T22:16:00Z</dcterms:created>
  <dcterms:modified xsi:type="dcterms:W3CDTF">2023-08-04T22:16:00Z</dcterms:modified>
  <cp:category/>
</cp:coreProperties>
</file>